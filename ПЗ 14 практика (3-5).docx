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4C6B7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1B6471" wp14:editId="0FE918D9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F127E01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3E483EE3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A14D3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1C7D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F147D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30627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3F2A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9A4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3203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6B2CA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415F3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199635" w14:textId="5A61636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FD5DA9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задание №</w:t>
      </w:r>
      <w:r w:rsidR="00BF7724">
        <w:rPr>
          <w:rFonts w:ascii="Times New Roman" w:hAnsi="Times New Roman" w:cs="Times New Roman"/>
          <w:b/>
          <w:color w:val="FF0000"/>
          <w:sz w:val="28"/>
          <w:szCs w:val="28"/>
        </w:rPr>
        <w:t>14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5A4455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0535D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4EFFA2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5DBE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7292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7DEEA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38F7A7" w14:textId="77777777"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4816E9F" w14:textId="77777777" w:rsidR="00FD5DA9" w:rsidRPr="00D149A8" w:rsidRDefault="00FD5DA9" w:rsidP="0075018D">
      <w:pPr>
        <w:rPr>
          <w:rFonts w:ascii="Times New Roman" w:hAnsi="Times New Roman" w:cs="Times New Roman"/>
          <w:sz w:val="28"/>
          <w:szCs w:val="28"/>
        </w:rPr>
      </w:pPr>
    </w:p>
    <w:p w14:paraId="247DC95E" w14:textId="7777777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D5DA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FD5DA9">
        <w:rPr>
          <w:rFonts w:ascii="Times New Roman" w:hAnsi="Times New Roman" w:cs="Times New Roman"/>
          <w:sz w:val="28"/>
          <w:szCs w:val="28"/>
        </w:rPr>
        <w:t>иятдинова</w:t>
      </w:r>
      <w:proofErr w:type="spellEnd"/>
      <w:r w:rsidR="00FD5DA9">
        <w:rPr>
          <w:rFonts w:ascii="Times New Roman" w:hAnsi="Times New Roman" w:cs="Times New Roman"/>
          <w:sz w:val="28"/>
          <w:szCs w:val="28"/>
        </w:rPr>
        <w:t xml:space="preserve"> Алина </w:t>
      </w:r>
      <w:proofErr w:type="spellStart"/>
      <w:r w:rsidR="00FD5DA9">
        <w:rPr>
          <w:rFonts w:ascii="Times New Roman" w:hAnsi="Times New Roman" w:cs="Times New Roman"/>
          <w:sz w:val="28"/>
          <w:szCs w:val="28"/>
        </w:rPr>
        <w:t>Ленаровна</w:t>
      </w:r>
      <w:proofErr w:type="spellEnd"/>
    </w:p>
    <w:p w14:paraId="08A2DB84" w14:textId="77777777" w:rsidR="00FD5DA9" w:rsidRDefault="003D4F86" w:rsidP="00FD5D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6ACC0B8D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30E40DB2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FD5DA9">
        <w:rPr>
          <w:rFonts w:ascii="Times New Roman" w:hAnsi="Times New Roman" w:cs="Times New Roman"/>
          <w:sz w:val="28"/>
          <w:szCs w:val="28"/>
        </w:rPr>
        <w:t>3</w:t>
      </w:r>
    </w:p>
    <w:p w14:paraId="37EE27AD" w14:textId="77777777" w:rsidR="0075018D" w:rsidRDefault="0075018D" w:rsidP="0075018D">
      <w:pPr>
        <w:jc w:val="center"/>
      </w:pPr>
    </w:p>
    <w:p w14:paraId="4674F2A9" w14:textId="77777777" w:rsidR="00FD5DA9" w:rsidRDefault="00FD5DA9" w:rsidP="0075018D">
      <w:pPr>
        <w:jc w:val="center"/>
      </w:pPr>
    </w:p>
    <w:p w14:paraId="5D349E84" w14:textId="458DA114" w:rsidR="00BF7724" w:rsidRDefault="00405417" w:rsidP="00BF77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BF7724" w:rsidRPr="00BF7724">
        <w:t xml:space="preserve"> </w:t>
      </w:r>
      <w:r w:rsidR="00BF7724" w:rsidRPr="00BF7724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F7724" w:rsidRPr="00BF7724">
        <w:rPr>
          <w:rFonts w:ascii="Times New Roman" w:hAnsi="Times New Roman" w:cs="Times New Roman"/>
          <w:bCs/>
          <w:sz w:val="28"/>
          <w:szCs w:val="28"/>
        </w:rPr>
        <w:t>Для заданного значения n запишем в очередь все числа от 1 до n, а затем извлечем их из очереди.</w:t>
      </w:r>
    </w:p>
    <w:p w14:paraId="59F8A0A4" w14:textId="65694AA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3614F45" w14:textId="4D3E7023" w:rsidR="00BF7724" w:rsidRDefault="00BF772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r w:rsidRPr="00BF77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F77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данные из текстового поля, строковый тип</w:t>
      </w:r>
    </w:p>
    <w:p w14:paraId="6F60D956" w14:textId="3188226D" w:rsidR="00BF7724" w:rsidRPr="00BF7724" w:rsidRDefault="00BF772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BF7724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BF772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целочисленный тип.</w:t>
      </w:r>
    </w:p>
    <w:p w14:paraId="323786AD" w14:textId="4E9D882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809B55C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7F5AE5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CEE02D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listBox1.Items.Clear(</w:t>
      </w:r>
      <w:proofErr w:type="gram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B0825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textBox1.Text;</w:t>
      </w:r>
    </w:p>
    <w:p w14:paraId="6CF45F8F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!= </w:t>
      </w:r>
      <w:proofErr w:type="spell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2F545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84FE0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CheckTextBox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D2F4D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BC582B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Convert.ToInt32(str);</w:t>
      </w:r>
    </w:p>
    <w:p w14:paraId="698F3020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Queue que =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638E8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14:paraId="7C31EABA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06E898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que.Enqueue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7E15CEFB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B26321" w14:textId="77777777" w:rsidR="00BF7724" w:rsidRPr="00AC4679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1.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AC4679">
        <w:rPr>
          <w:rFonts w:ascii="Consolas" w:hAnsi="Consolas" w:cs="Consolas"/>
          <w:color w:val="000000"/>
          <w:sz w:val="19"/>
          <w:szCs w:val="19"/>
        </w:rPr>
        <w:t>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C467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467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AC46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AC4679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C4679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AC4679">
        <w:rPr>
          <w:rFonts w:ascii="Consolas" w:hAnsi="Consolas" w:cs="Consolas"/>
          <w:color w:val="000000"/>
          <w:sz w:val="19"/>
          <w:szCs w:val="19"/>
        </w:rPr>
        <w:t>);</w:t>
      </w:r>
    </w:p>
    <w:p w14:paraId="4791AADA" w14:textId="77777777" w:rsidR="00BF7724" w:rsidRPr="00AC4679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67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1.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AC4679">
        <w:rPr>
          <w:rFonts w:ascii="Consolas" w:hAnsi="Consolas" w:cs="Consolas"/>
          <w:color w:val="000000"/>
          <w:sz w:val="19"/>
          <w:szCs w:val="19"/>
        </w:rPr>
        <w:t>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C467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467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Верхний</w:t>
      </w:r>
      <w:r w:rsidRPr="00AC46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C46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AC4679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AC4679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Peek</w:t>
      </w:r>
      <w:r w:rsidRPr="00AC4679">
        <w:rPr>
          <w:rFonts w:ascii="Consolas" w:hAnsi="Consolas" w:cs="Consolas"/>
          <w:color w:val="000000"/>
          <w:sz w:val="19"/>
          <w:szCs w:val="19"/>
        </w:rPr>
        <w:t>());</w:t>
      </w:r>
    </w:p>
    <w:p w14:paraId="3A543A13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67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4AC50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que.Count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019368DC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2A73B3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proofErr w:type="spellStart"/>
      <w:proofErr w:type="gram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que.Dequeue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56135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8F2906" w14:textId="77777777" w:rsidR="00BF7724" w:rsidRPr="00AC4679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1.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AC4679">
        <w:rPr>
          <w:rFonts w:ascii="Consolas" w:hAnsi="Consolas" w:cs="Consolas"/>
          <w:color w:val="000000"/>
          <w:sz w:val="19"/>
          <w:szCs w:val="19"/>
        </w:rPr>
        <w:t>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C467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467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Вызываемая</w:t>
      </w:r>
      <w:r w:rsidRPr="00AC46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AC4679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AC467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C4679">
        <w:rPr>
          <w:rFonts w:ascii="Consolas" w:hAnsi="Consolas" w:cs="Consolas"/>
          <w:color w:val="000000"/>
          <w:sz w:val="19"/>
          <w:szCs w:val="19"/>
        </w:rPr>
        <w:t>);</w:t>
      </w:r>
    </w:p>
    <w:p w14:paraId="4025A997" w14:textId="77777777" w:rsidR="00BF7724" w:rsidRPr="00AC4679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67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E7DA99" w14:textId="77777777" w:rsidR="00BF7724" w:rsidRPr="00AC4679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6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CBA0A20" w14:textId="77777777" w:rsidR="00BF7724" w:rsidRPr="00AC4679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67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237938" w14:textId="77777777" w:rsidR="00BF7724" w:rsidRPr="00AC4679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67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C467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4679">
        <w:rPr>
          <w:rFonts w:ascii="Consolas" w:hAnsi="Consolas" w:cs="Consolas"/>
          <w:color w:val="A31515"/>
          <w:sz w:val="19"/>
          <w:szCs w:val="19"/>
        </w:rPr>
        <w:t>$"</w:t>
      </w:r>
      <w:r w:rsidRPr="00AC467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CheckTextBox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)}</w:t>
      </w:r>
      <w:r w:rsidRPr="00AC4679">
        <w:rPr>
          <w:rFonts w:ascii="Consolas" w:hAnsi="Consolas" w:cs="Consolas"/>
          <w:color w:val="A31515"/>
          <w:sz w:val="19"/>
          <w:szCs w:val="19"/>
        </w:rPr>
        <w:t>"</w:t>
      </w:r>
      <w:r w:rsidRPr="00AC4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C467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C4679">
        <w:rPr>
          <w:rFonts w:ascii="Consolas" w:hAnsi="Consolas" w:cs="Consolas"/>
          <w:color w:val="A31515"/>
          <w:sz w:val="19"/>
          <w:szCs w:val="19"/>
        </w:rPr>
        <w:t>"</w:t>
      </w:r>
      <w:r w:rsidRPr="00AC467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AC467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proofErr w:type="spellEnd"/>
      <w:r w:rsidRPr="00AC4679">
        <w:rPr>
          <w:rFonts w:ascii="Consolas" w:hAnsi="Consolas" w:cs="Consolas"/>
          <w:color w:val="000000"/>
          <w:sz w:val="19"/>
          <w:szCs w:val="19"/>
        </w:rPr>
        <w:t>.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AC4679">
        <w:rPr>
          <w:rFonts w:ascii="Consolas" w:hAnsi="Consolas" w:cs="Consolas"/>
          <w:color w:val="000000"/>
          <w:sz w:val="19"/>
          <w:szCs w:val="19"/>
        </w:rPr>
        <w:t>);</w:t>
      </w:r>
    </w:p>
    <w:p w14:paraId="53EE1C1B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67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 </w:t>
      </w:r>
      <w:proofErr w:type="spell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90B93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FE0975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BD7523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43C349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A7C63A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984678" w14:textId="1B33D3B9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D9890" w14:textId="7F5337AD" w:rsidR="00BF7724" w:rsidRDefault="00BF7724" w:rsidP="00BF7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8BED98" w14:textId="77777777" w:rsidR="00BF7724" w:rsidRDefault="00BF7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84CA499" w14:textId="77777777" w:rsidR="00BF7724" w:rsidRDefault="00BF7724" w:rsidP="00BF7724">
      <w:pPr>
        <w:rPr>
          <w:rFonts w:ascii="Consolas" w:hAnsi="Consolas" w:cs="Consolas"/>
          <w:color w:val="000000"/>
          <w:sz w:val="19"/>
          <w:szCs w:val="19"/>
        </w:rPr>
      </w:pPr>
    </w:p>
    <w:p w14:paraId="46CBC504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CheckTextBox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51F48F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FDE13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76DB8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91E90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63162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</w:p>
    <w:p w14:paraId="0ED169DA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D67D3B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"Некорректные данные. Повторите попытку."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EFA47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45854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5D3C86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E7A864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F772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3B149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516C2" w14:textId="77777777" w:rsidR="00BF7724" w:rsidRP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7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70E22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3515F95B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0BEB15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"Число должно быть больше нуля."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64200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5EA46A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D622A3" w14:textId="77777777" w:rsidR="00BF7724" w:rsidRDefault="00BF7724" w:rsidP="00BF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9D660" w14:textId="33FBC6E5" w:rsidR="00BF7724" w:rsidRDefault="00BF7724" w:rsidP="00BF77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FD3DD" w14:textId="77777777" w:rsidR="00BF7724" w:rsidRDefault="00BF77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365F2F" w14:textId="4870D762" w:rsidR="00BF7724" w:rsidRDefault="00BF772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D6E04DD" wp14:editId="111D95E5">
            <wp:simplePos x="0" y="0"/>
            <wp:positionH relativeFrom="column">
              <wp:posOffset>2673853</wp:posOffset>
            </wp:positionH>
            <wp:positionV relativeFrom="paragraph">
              <wp:posOffset>361291</wp:posOffset>
            </wp:positionV>
            <wp:extent cx="1552575" cy="55340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DA9">
        <w:rPr>
          <w:rFonts w:ascii="Times New Roman" w:hAnsi="Times New Roman" w:cs="Times New Roman"/>
          <w:b/>
          <w:sz w:val="28"/>
          <w:szCs w:val="28"/>
        </w:rPr>
        <w:t>Блок схема</w:t>
      </w:r>
      <w:r w:rsidRPr="00BF7724">
        <w:rPr>
          <w:noProof/>
        </w:rPr>
        <w:t xml:space="preserve"> </w:t>
      </w:r>
    </w:p>
    <w:p w14:paraId="0ED6D948" w14:textId="77777777" w:rsidR="00AC4679" w:rsidRDefault="00BF7724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DA77431" wp14:editId="5C2153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66950" cy="79914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E7B3" w14:textId="77777777" w:rsidR="00AC4679" w:rsidRDefault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1C9E7C72" w14:textId="77777777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2C9CF2E" w14:textId="77777777" w:rsidR="00AC4679" w:rsidRPr="00AC4679" w:rsidRDefault="00AC4679" w:rsidP="00AC46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4679">
        <w:rPr>
          <w:rFonts w:ascii="Times New Roman" w:hAnsi="Times New Roman" w:cs="Times New Roman"/>
          <w:sz w:val="28"/>
          <w:szCs w:val="28"/>
        </w:rPr>
        <w:t>В текстовом файле записана информация о людях (фамилия, имя,</w:t>
      </w:r>
      <w:proofErr w:type="gramEnd"/>
    </w:p>
    <w:p w14:paraId="431E0C39" w14:textId="77777777" w:rsidR="00AC4679" w:rsidRPr="00AC4679" w:rsidRDefault="00AC4679" w:rsidP="00AC4679">
      <w:pPr>
        <w:rPr>
          <w:rFonts w:ascii="Times New Roman" w:hAnsi="Times New Roman" w:cs="Times New Roman"/>
          <w:sz w:val="28"/>
          <w:szCs w:val="28"/>
        </w:rPr>
      </w:pPr>
      <w:r w:rsidRPr="00AC4679">
        <w:rPr>
          <w:rFonts w:ascii="Times New Roman" w:hAnsi="Times New Roman" w:cs="Times New Roman"/>
          <w:sz w:val="28"/>
          <w:szCs w:val="28"/>
        </w:rPr>
        <w:t>отчество, возраст, вес через пробел). Вывести на экран вначале</w:t>
      </w:r>
    </w:p>
    <w:p w14:paraId="72C7D1ED" w14:textId="77777777" w:rsidR="00AC4679" w:rsidRPr="00AC4679" w:rsidRDefault="00AC4679" w:rsidP="00AC4679">
      <w:pPr>
        <w:rPr>
          <w:rFonts w:ascii="Times New Roman" w:hAnsi="Times New Roman" w:cs="Times New Roman"/>
          <w:sz w:val="28"/>
          <w:szCs w:val="28"/>
        </w:rPr>
      </w:pPr>
      <w:r w:rsidRPr="00AC4679">
        <w:rPr>
          <w:rFonts w:ascii="Times New Roman" w:hAnsi="Times New Roman" w:cs="Times New Roman"/>
          <w:sz w:val="28"/>
          <w:szCs w:val="28"/>
        </w:rPr>
        <w:t xml:space="preserve">информацию о людях младше 40 лет, а затем информацию </w:t>
      </w:r>
      <w:proofErr w:type="gramStart"/>
      <w:r w:rsidRPr="00AC4679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AC4679">
        <w:rPr>
          <w:rFonts w:ascii="Times New Roman" w:hAnsi="Times New Roman" w:cs="Times New Roman"/>
          <w:sz w:val="28"/>
          <w:szCs w:val="28"/>
        </w:rPr>
        <w:t xml:space="preserve"> всех</w:t>
      </w:r>
    </w:p>
    <w:p w14:paraId="58611271" w14:textId="0DF786CD" w:rsidR="00AC4679" w:rsidRPr="00AC4679" w:rsidRDefault="00AC4679" w:rsidP="00AC46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679">
        <w:rPr>
          <w:rFonts w:ascii="Times New Roman" w:hAnsi="Times New Roman" w:cs="Times New Roman"/>
          <w:sz w:val="28"/>
          <w:szCs w:val="28"/>
        </w:rPr>
        <w:t>остальных.</w:t>
      </w:r>
    </w:p>
    <w:p w14:paraId="0718E0A8" w14:textId="77777777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51651BC" w14:textId="22C5C48F" w:rsidR="00AC4679" w:rsidRDefault="00AC4679" w:rsidP="00AC46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AC46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файла, строковый тип.</w:t>
      </w:r>
    </w:p>
    <w:p w14:paraId="2341C402" w14:textId="77777777" w:rsidR="00AC4679" w:rsidRDefault="00AC4679" w:rsidP="00AC46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AC467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строка файла, строковый тип.</w:t>
      </w:r>
    </w:p>
    <w:p w14:paraId="5DC22AB3" w14:textId="2D093D0C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06F4C32" w14:textId="77777777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22E75C05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listBox2.Items.Clear(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1F3C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listBox3.Items.Clear(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0CE9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 != </w:t>
      </w:r>
      <w:proofErr w:type="spell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textBox3.Text != </w:t>
      </w:r>
      <w:proofErr w:type="spell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329E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9BB76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CheckAge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(textBox3.Text) ==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D873AB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DA1AE6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textBox2.Text +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6B0BC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(filename))</w:t>
      </w:r>
    </w:p>
    <w:p w14:paraId="11F70B92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D83897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4A3DD1F4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stroka.Length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0AC662A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0D84202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91E04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2B170BF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0C3F1B71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C0C7F8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Queue&lt;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set1 =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5A188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Queue&lt;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set2 =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2B48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7A236106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sr.EndOfStream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4E0ACE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F0162C4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36E28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9E23E5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7CD3FEE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set1.Enqueue(</w:t>
      </w:r>
      <w:proofErr w:type="spellStart"/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5CCC9" w14:textId="77777777" w:rsid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EE2D22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14663C4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E3E0E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set1)</w:t>
      </w:r>
    </w:p>
    <w:p w14:paraId="044F6FA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67A7DCE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listBox2.Items.Add(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14:paraId="54392D8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093E72A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listBox2.Items.Count; i++)</w:t>
      </w:r>
    </w:p>
    <w:p w14:paraId="3517F14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290F5E7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list_str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listBox2.Items[i].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36A471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split 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list_str.Split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F50E7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(split[3]) &lt;=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(textBox3.Text))</w:t>
      </w:r>
    </w:p>
    <w:p w14:paraId="6ADF7D31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1AD2A16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listBox3.Items.Add(</w:t>
      </w:r>
      <w:proofErr w:type="spellStart"/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list_str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860BB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3A7B25AC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2160FCF2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20D49201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set2.Enqueue(</w:t>
      </w:r>
      <w:proofErr w:type="spellStart"/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list_str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F1EBC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7CEF3311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F870417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set2)</w:t>
      </w:r>
    </w:p>
    <w:p w14:paraId="79B4DC5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2A76DF4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listBox3.Items.Add(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14:paraId="2D60C4F8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471229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348625B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AF207C2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220A15A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8DAC78C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названием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61522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C0599F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EF44E8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6F33656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C4FFB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CheckAge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(textBox3.Text)}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923831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D827231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6372BA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62353ADC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1FFC57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заполнены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A041D" w14:textId="77777777" w:rsidR="00AC4679" w:rsidRDefault="00AC4679" w:rsidP="00AC46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00F5C" w14:textId="77777777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22456FA7" w14:textId="77777777" w:rsidR="00AC4679" w:rsidRDefault="00AC4679" w:rsidP="00AC4679">
      <w:pPr>
        <w:rPr>
          <w:noProof/>
          <w:lang w:eastAsia="ru-RU"/>
        </w:rPr>
      </w:pPr>
      <w:r w:rsidRPr="00AC46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32FB99" wp14:editId="5DEAD54D">
            <wp:extent cx="4549534" cy="5921253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679">
        <w:rPr>
          <w:noProof/>
          <w:lang w:eastAsia="ru-RU"/>
        </w:rPr>
        <w:t xml:space="preserve"> </w:t>
      </w:r>
      <w:r w:rsidRPr="00AC46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E21BB4" wp14:editId="164DBD5B">
            <wp:extent cx="5090601" cy="588315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679">
        <w:rPr>
          <w:noProof/>
          <w:lang w:eastAsia="ru-RU"/>
        </w:rPr>
        <w:t xml:space="preserve"> </w:t>
      </w:r>
    </w:p>
    <w:p w14:paraId="291575A2" w14:textId="77777777" w:rsidR="00AC4679" w:rsidRDefault="00AC467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59F4EAA4" w14:textId="23DA8539" w:rsidR="00AC4679" w:rsidRDefault="00AC4679">
      <w:pPr>
        <w:rPr>
          <w:rFonts w:ascii="Times New Roman" w:hAnsi="Times New Roman" w:cs="Times New Roman"/>
          <w:sz w:val="28"/>
          <w:szCs w:val="28"/>
        </w:rPr>
      </w:pPr>
    </w:p>
    <w:p w14:paraId="496D2BB2" w14:textId="77777777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 w:rsidRPr="00AC4679">
        <w:rPr>
          <w:noProof/>
          <w:lang w:eastAsia="ru-RU"/>
        </w:rPr>
        <w:drawing>
          <wp:inline distT="0" distB="0" distL="0" distR="0" wp14:anchorId="4C904C1E" wp14:editId="56C5048C">
            <wp:extent cx="5273497" cy="459525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724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5FA5F7C" w14:textId="5B99D292" w:rsidR="00AC4679" w:rsidRPr="00AC4679" w:rsidRDefault="00AC4679" w:rsidP="00AC46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4679">
        <w:rPr>
          <w:rFonts w:ascii="Times New Roman" w:hAnsi="Times New Roman" w:cs="Times New Roman"/>
          <w:sz w:val="28"/>
          <w:szCs w:val="28"/>
        </w:rPr>
        <w:t>В текстовом файле записана информация о людях (фамилия, имя, отчество,</w:t>
      </w:r>
      <w:proofErr w:type="gramEnd"/>
    </w:p>
    <w:p w14:paraId="712DD184" w14:textId="77777777" w:rsidR="00AC4679" w:rsidRPr="00AC4679" w:rsidRDefault="00AC4679" w:rsidP="00AC4679">
      <w:pPr>
        <w:rPr>
          <w:rFonts w:ascii="Times New Roman" w:hAnsi="Times New Roman" w:cs="Times New Roman"/>
          <w:sz w:val="28"/>
          <w:szCs w:val="28"/>
        </w:rPr>
      </w:pPr>
      <w:r w:rsidRPr="00AC4679">
        <w:rPr>
          <w:rFonts w:ascii="Times New Roman" w:hAnsi="Times New Roman" w:cs="Times New Roman"/>
          <w:sz w:val="28"/>
          <w:szCs w:val="28"/>
        </w:rPr>
        <w:t>возраст, вес через пробел). Вывести на экран информацию о людях,</w:t>
      </w:r>
    </w:p>
    <w:p w14:paraId="60A8EC1B" w14:textId="05CB9B02" w:rsidR="00AC4679" w:rsidRPr="00AC4679" w:rsidRDefault="00AC4679" w:rsidP="00AC46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4679">
        <w:rPr>
          <w:rFonts w:ascii="Times New Roman" w:hAnsi="Times New Roman" w:cs="Times New Roman"/>
          <w:sz w:val="28"/>
          <w:szCs w:val="28"/>
        </w:rPr>
        <w:t>отсортированную</w:t>
      </w:r>
      <w:proofErr w:type="gramEnd"/>
      <w:r w:rsidRPr="00AC4679">
        <w:rPr>
          <w:rFonts w:ascii="Times New Roman" w:hAnsi="Times New Roman" w:cs="Times New Roman"/>
          <w:sz w:val="28"/>
          <w:szCs w:val="28"/>
        </w:rPr>
        <w:t xml:space="preserve"> по возрасту.</w:t>
      </w:r>
    </w:p>
    <w:p w14:paraId="7C32226D" w14:textId="77777777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7C20259" w14:textId="77777777" w:rsidR="002A47DE" w:rsidRDefault="002A47DE" w:rsidP="002A47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AC46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файла, строковый тип.</w:t>
      </w:r>
    </w:p>
    <w:p w14:paraId="68E116D3" w14:textId="77777777" w:rsidR="002A47DE" w:rsidRDefault="002A47DE" w:rsidP="002A47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AC467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строка файла, строковый тип.</w:t>
      </w:r>
    </w:p>
    <w:p w14:paraId="52D5CC58" w14:textId="77777777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</w:p>
    <w:p w14:paraId="2A5FBCD7" w14:textId="77777777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A13BE8D" w14:textId="77777777" w:rsid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listBox4.Items.Clear();</w:t>
      </w:r>
    </w:p>
    <w:p w14:paraId="1282115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listBox5.Items.Clear(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F586C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(textBox4.Text != </w:t>
      </w:r>
      <w:proofErr w:type="spell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4FF4B5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6BBCEA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textBox4.Text +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B2BE8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14:paraId="2010476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8F6E38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3884183C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stroka.Length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EA290FC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A0EF8E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31CE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480582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0082C4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97C11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Queue&lt;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set1 =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85226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Queue&lt;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set2 =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442C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List&lt;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=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20D35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7A915FF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sr.EndOfStream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1BDCBA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5EF9C6A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508E56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714E7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42DAE652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set1.Enqueue(</w:t>
      </w:r>
      <w:proofErr w:type="spellStart"/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2A424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01FD67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0726CF7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B174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set1)</w:t>
      </w:r>
    </w:p>
    <w:p w14:paraId="0A47ABB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A9397E5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listBox4.Items.Add(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14:paraId="0B3720AC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CED14B7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listBox4.Items.Count; i++)</w:t>
      </w:r>
    </w:p>
    <w:p w14:paraId="0E408D18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D7198A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list_str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listBox4.Items[i].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FAFF35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split 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list_str.Split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D96B4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set2.Enqueue(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split[3]);</w:t>
      </w:r>
    </w:p>
    <w:p w14:paraId="532B5A4C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split[3]);</w:t>
      </w:r>
    </w:p>
    <w:p w14:paraId="4133E675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CEFF7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42ED24A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list.Sort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62896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158FFC2E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4FCA2396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listBox4.Items.Count; i++)</w:t>
      </w:r>
    </w:p>
    <w:p w14:paraId="18C41826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5DF177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list_str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listBox4.Items[i].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92EEEA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split =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list_str.Split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E46EF0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(split[3] == list[j])</w:t>
      </w:r>
    </w:p>
    <w:p w14:paraId="33809E31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68418FB3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listBox5.Items.Add(</w:t>
      </w:r>
      <w:proofErr w:type="spellStart"/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list_str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2A4F6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F5087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2AF118BF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E4F18B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B745A08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9AEC33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84EF4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46DD256E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F1B93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названием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C2F8D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991E9E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3890E7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6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611BD15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3B1E99" w14:textId="77777777" w:rsidR="00AC4679" w:rsidRPr="00AC4679" w:rsidRDefault="00AC4679" w:rsidP="00AC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заполнены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C46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FBFC7" w14:textId="0E119034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 w:rsidRPr="00AC46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B5D686" w14:textId="05226F5D" w:rsidR="002A47DE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1516F0B8" w14:textId="77777777" w:rsidR="002A47DE" w:rsidRDefault="002A47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776511" w14:textId="31C94726" w:rsidR="00AC4679" w:rsidRPr="002A47DE" w:rsidRDefault="002A47DE">
      <w:pPr>
        <w:rPr>
          <w:rFonts w:ascii="Times New Roman" w:hAnsi="Times New Roman" w:cs="Times New Roman"/>
          <w:b/>
          <w:sz w:val="28"/>
          <w:szCs w:val="28"/>
        </w:rPr>
      </w:pPr>
      <w:r w:rsidRPr="00AC46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FDAC3E" wp14:editId="2AC5C9CD">
            <wp:extent cx="4549534" cy="5921253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AC46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BB3F7E" wp14:editId="577F9193">
            <wp:extent cx="5090601" cy="588315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C4679">
        <w:rPr>
          <w:noProof/>
          <w:lang w:eastAsia="ru-RU"/>
        </w:rPr>
        <w:lastRenderedPageBreak/>
        <w:drawing>
          <wp:inline distT="0" distB="0" distL="0" distR="0" wp14:anchorId="6D07DE46" wp14:editId="61E70FD9">
            <wp:extent cx="5273497" cy="459525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679">
        <w:rPr>
          <w:rFonts w:ascii="Times New Roman" w:hAnsi="Times New Roman" w:cs="Times New Roman"/>
          <w:sz w:val="28"/>
          <w:szCs w:val="28"/>
        </w:rPr>
        <w:br w:type="page"/>
      </w:r>
    </w:p>
    <w:p w14:paraId="57329515" w14:textId="1135A7EA" w:rsidR="00AC4679" w:rsidRDefault="00AC4679" w:rsidP="00AC4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4A8E34D9" w14:textId="77777777" w:rsidR="00AC4679" w:rsidRPr="00AC4679" w:rsidRDefault="00AC4679" w:rsidP="00AC4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проверки на входные данные. Проверка на корректность данных, на наличие файла и граничные значения некоторых входных данных.</w:t>
      </w:r>
    </w:p>
    <w:p w14:paraId="1BEE5ABA" w14:textId="32A29546" w:rsidR="00BF5D1F" w:rsidRPr="00FD5DA9" w:rsidRDefault="00AC467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D255B" wp14:editId="384ED519">
            <wp:extent cx="3436620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51ED09" wp14:editId="38FF3AA7">
            <wp:extent cx="238506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79DDFA" wp14:editId="08459A56">
            <wp:extent cx="1607820" cy="1447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3E98E6" wp14:editId="097CB096">
            <wp:extent cx="3147060" cy="144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FD5DA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24"/>
    <w:rsid w:val="00004E03"/>
    <w:rsid w:val="000513C3"/>
    <w:rsid w:val="001D6E86"/>
    <w:rsid w:val="002502AF"/>
    <w:rsid w:val="002926CA"/>
    <w:rsid w:val="002A47DE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AC4679"/>
    <w:rsid w:val="00BF5D1F"/>
    <w:rsid w:val="00BF7724"/>
    <w:rsid w:val="00CD2316"/>
    <w:rsid w:val="00D149A8"/>
    <w:rsid w:val="00DA0919"/>
    <w:rsid w:val="00F127D7"/>
    <w:rsid w:val="00F853F6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3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4;&#1090;&#1095;&#1105;&#1090;_&#1055;&#1088;&#1072;&#1082;&#1090;&#1080;&#1095;&#1077;&#1089;&#1082;&#1086;&#1077;%20&#1079;&#1072;&#1085;&#1103;&#1090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Отчёт_Практическое занятие</Template>
  <TotalTime>32</TotalTime>
  <Pages>17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305-4</dc:creator>
  <cp:lastModifiedBy>Alina Ziyatdinova</cp:lastModifiedBy>
  <cp:revision>2</cp:revision>
  <dcterms:created xsi:type="dcterms:W3CDTF">2023-04-22T08:14:00Z</dcterms:created>
  <dcterms:modified xsi:type="dcterms:W3CDTF">2023-04-25T14:02:00Z</dcterms:modified>
</cp:coreProperties>
</file>